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67B819EB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40B7B00AA645A34989D1C3562A19265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29B6637E" w14:textId="33AEE9CD" w:rsidR="00B93310" w:rsidRPr="005152F2" w:rsidRDefault="00AD53B0" w:rsidP="003856C9">
                <w:pPr>
                  <w:pStyle w:val="Heading1"/>
                </w:pPr>
                <w:r>
                  <w:t>Rithvik Bansal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6BCFAFB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5139889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1537D4C" wp14:editId="1AFA8F4C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8C99D01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AC45A2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994C132" w14:textId="4B3C8F07" w:rsidR="00441EB9" w:rsidRDefault="00AD53B0" w:rsidP="00441EB9">
                  <w:pPr>
                    <w:pStyle w:val="Heading3"/>
                  </w:pPr>
                  <w:r>
                    <w:t>Rithvik.bansal@wsu.edu</w:t>
                  </w:r>
                </w:p>
              </w:tc>
            </w:tr>
            <w:tr w:rsidR="00441EB9" w:rsidRPr="005152F2" w14:paraId="5EBD12C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9C46755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958236A" wp14:editId="655353F3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66ADC45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AWlIkDFiUAAJjeAAAOAAAAAAAAAAAAAAAAAC4CAABkcnMvZTJvRG9jLnhtbFBL&#13;&#10;AQItABQABgAIAAAAIQDbJ8Nc3AAAAAgBAAAPAAAAAAAAAAAAAAAAAHAnAABkcnMvZG93bnJldi54&#13;&#10;bWxQSwUGAAAAAAQABADzAAAAeSgAAAAA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597E0D6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6872408" w14:textId="64AABFAC" w:rsidR="00441EB9" w:rsidRDefault="00AD53B0" w:rsidP="00441EB9">
                  <w:pPr>
                    <w:pStyle w:val="Heading3"/>
                  </w:pPr>
                  <w:r>
                    <w:t>509-3388213</w:t>
                  </w:r>
                </w:p>
              </w:tc>
            </w:tr>
            <w:tr w:rsidR="00441EB9" w:rsidRPr="005152F2" w14:paraId="3E938E0C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3D5726C" w14:textId="5933B1B7" w:rsidR="00441EB9" w:rsidRDefault="00441EB9" w:rsidP="00441EB9">
                  <w:pPr>
                    <w:pStyle w:val="Heading3"/>
                  </w:pPr>
                </w:p>
              </w:tc>
            </w:tr>
            <w:tr w:rsidR="00441EB9" w:rsidRPr="005152F2" w14:paraId="20C0D66F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DBD4304" w14:textId="74BBA907" w:rsidR="00441EB9" w:rsidRDefault="00441EB9" w:rsidP="00441EB9">
                  <w:pPr>
                    <w:pStyle w:val="Heading3"/>
                  </w:pPr>
                </w:p>
              </w:tc>
            </w:tr>
            <w:tr w:rsidR="00441EB9" w:rsidRPr="005152F2" w14:paraId="1010C30D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20EF1BF8" w14:textId="5BADF695" w:rsidR="00441EB9" w:rsidRPr="00441EB9" w:rsidRDefault="00441EB9" w:rsidP="00AD53B0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463463" w:rsidRPr="005152F2" w14:paraId="1C280A81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1EDFC1FE" w14:textId="79CBEE5E" w:rsidR="005A7E57" w:rsidRDefault="00AD53B0" w:rsidP="00AD53B0">
                  <w:pPr>
                    <w:pStyle w:val="Heading3"/>
                    <w:jc w:val="both"/>
                  </w:pPr>
                  <w:r>
                    <w:t xml:space="preserve">                    </w:t>
                  </w: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FFD0F9ABDAC1C444BE99F442DAF83DE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0922010C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74719899" wp14:editId="44F81B39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C146A1D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0015AA0" w14:textId="77777777" w:rsidR="00463463" w:rsidRDefault="00AD53B0" w:rsidP="00463463">
                  <w:r>
                    <w:t>Algorithm design</w:t>
                  </w:r>
                </w:p>
                <w:p w14:paraId="4242213E" w14:textId="77777777" w:rsidR="00AD53B0" w:rsidRDefault="00AD53B0" w:rsidP="00463463">
                  <w:r>
                    <w:t>Programming proficiency</w:t>
                  </w:r>
                </w:p>
                <w:p w14:paraId="4CB4F7C2" w14:textId="77777777" w:rsidR="00AD53B0" w:rsidRDefault="00AD53B0" w:rsidP="00463463">
                  <w:r>
                    <w:t>Data structure mastery</w:t>
                  </w:r>
                </w:p>
                <w:p w14:paraId="788EDFAE" w14:textId="50D6467E" w:rsidR="00AD53B0" w:rsidRPr="005152F2" w:rsidRDefault="00AD53B0" w:rsidP="00463463">
                  <w:r>
                    <w:t xml:space="preserve">Machine learning </w:t>
                  </w:r>
                </w:p>
              </w:tc>
            </w:tr>
            <w:tr w:rsidR="00AD53B0" w:rsidRPr="005152F2" w14:paraId="5064A5C3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5B185AEA" w14:textId="77777777" w:rsidR="00AD53B0" w:rsidRDefault="00AD53B0" w:rsidP="00AD53B0">
                  <w:pPr>
                    <w:pStyle w:val="Heading3"/>
                    <w:jc w:val="both"/>
                  </w:pPr>
                </w:p>
              </w:tc>
            </w:tr>
          </w:tbl>
          <w:p w14:paraId="4727A6BE" w14:textId="77777777" w:rsidR="00B93310" w:rsidRPr="005152F2" w:rsidRDefault="00B93310" w:rsidP="003856C9"/>
        </w:tc>
        <w:tc>
          <w:tcPr>
            <w:tcW w:w="723" w:type="dxa"/>
          </w:tcPr>
          <w:p w14:paraId="5734A37C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3266D26A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970AB6F" w14:textId="77777777" w:rsidR="008F6337" w:rsidRPr="005152F2" w:rsidRDefault="003B3A95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B283B93923D1B14988D85FCD2297075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126D7D92" w14:textId="39BD9F03" w:rsidR="008F6337" w:rsidRPr="0043426C" w:rsidRDefault="00AD53B0" w:rsidP="002B3890">
                  <w:pPr>
                    <w:pStyle w:val="Heading4"/>
                  </w:pPr>
                  <w:r>
                    <w:t>Cannon</w:t>
                  </w:r>
                </w:p>
                <w:p w14:paraId="0D76FF04" w14:textId="55A76AAA" w:rsidR="008F6337" w:rsidRPr="005152F2" w:rsidRDefault="00AD53B0" w:rsidP="008F6337">
                  <w:pPr>
                    <w:pStyle w:val="Heading5"/>
                  </w:pPr>
                  <w:r>
                    <w:t>11/08/2019-11/09/2023</w:t>
                  </w:r>
                </w:p>
                <w:p w14:paraId="2922000A" w14:textId="42B526DD" w:rsidR="008F6337" w:rsidRDefault="00AD53B0" w:rsidP="008F6337">
                  <w:r>
                    <w:t>Did an internship for cannon as a junior photographer for 4 years and was later promoted to senior photographer.</w:t>
                  </w:r>
                </w:p>
                <w:p w14:paraId="18685355" w14:textId="31037FA5" w:rsidR="007B2F5C" w:rsidRPr="0043426C" w:rsidRDefault="00AD53B0" w:rsidP="0043426C">
                  <w:pPr>
                    <w:pStyle w:val="Heading4"/>
                  </w:pPr>
                  <w:r>
                    <w:t>noon</w:t>
                  </w:r>
                </w:p>
                <w:p w14:paraId="7551933B" w14:textId="10AC8F2E" w:rsidR="007B2F5C" w:rsidRPr="005152F2" w:rsidRDefault="00AD53B0" w:rsidP="007B2F5C">
                  <w:pPr>
                    <w:pStyle w:val="Heading5"/>
                  </w:pPr>
                  <w:r>
                    <w:t>17/02/2020-16/04/2020</w:t>
                  </w:r>
                </w:p>
                <w:p w14:paraId="558A36D8" w14:textId="74D193DD" w:rsidR="008F6337" w:rsidRDefault="00AD53B0" w:rsidP="00832F81">
                  <w:r>
                    <w:t>Did an internship at the E-commerce website based out of Dubai for 2 months and worked mostly as a software associate.</w:t>
                  </w:r>
                </w:p>
              </w:tc>
            </w:tr>
            <w:tr w:rsidR="008F6337" w14:paraId="0FDEC902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2DA2ED19" w14:textId="77777777" w:rsidR="008F6337" w:rsidRPr="005152F2" w:rsidRDefault="003B3A95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A88839245F2CEE4AA5FE8DCE307F38A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5E6EA196" w14:textId="5451F878" w:rsidR="007B2F5C" w:rsidRPr="0043426C" w:rsidRDefault="00AD53B0" w:rsidP="002B3890">
                  <w:pPr>
                    <w:pStyle w:val="Heading4"/>
                  </w:pPr>
                  <w:r>
                    <w:t>High school diploma</w:t>
                  </w:r>
                </w:p>
                <w:sdt>
                  <w:sdtPr>
                    <w:alias w:val="School:"/>
                    <w:tag w:val="School:"/>
                    <w:id w:val="-741416646"/>
                    <w:placeholder>
                      <w:docPart w:val="706E571753272640AA1554CEF871BAF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539D899" w14:textId="77777777" w:rsidR="007B2F5C" w:rsidRPr="005152F2" w:rsidRDefault="007B2F5C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14:paraId="77C4A44F" w14:textId="77777777" w:rsidR="00AD53B0" w:rsidRDefault="00AD53B0" w:rsidP="00AD53B0">
                  <w:r>
                    <w:t>American international school Dubai</w:t>
                  </w:r>
                </w:p>
                <w:p w14:paraId="5FCD0CC3" w14:textId="77777777" w:rsidR="00AD53B0" w:rsidRDefault="00AD53B0" w:rsidP="00AD53B0">
                  <w:r>
                    <w:t>04/09/2019-04/05/2023</w:t>
                  </w:r>
                </w:p>
                <w:p w14:paraId="47012EDB" w14:textId="77777777" w:rsidR="00AD53B0" w:rsidRDefault="00AD53B0" w:rsidP="00AD53B0"/>
                <w:p w14:paraId="32F577DB" w14:textId="77777777" w:rsidR="00AD53B0" w:rsidRDefault="00AD53B0" w:rsidP="00AD53B0"/>
                <w:p w14:paraId="27374F02" w14:textId="5ED8C0D5" w:rsidR="00AD53B0" w:rsidRDefault="00AD53B0" w:rsidP="00AD53B0"/>
              </w:tc>
            </w:tr>
            <w:tr w:rsidR="008F6337" w14:paraId="052286A0" w14:textId="77777777" w:rsidTr="00B85871">
              <w:tc>
                <w:tcPr>
                  <w:tcW w:w="5191" w:type="dxa"/>
                </w:tcPr>
                <w:p w14:paraId="70D21DED" w14:textId="77777777" w:rsidR="008F6337" w:rsidRPr="005152F2" w:rsidRDefault="003B3A95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D44EE60260473044B9D871277350D7F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p w14:paraId="47D302E3" w14:textId="6A3E28EA" w:rsidR="008F6337" w:rsidRDefault="00AD53B0" w:rsidP="008F6337">
                  <w:r>
                    <w:t>Head of football team in high school and also did volunteer work in the high school UNESCO “Help clean our beaches”.</w:t>
                  </w:r>
                </w:p>
              </w:tc>
            </w:tr>
          </w:tbl>
          <w:p w14:paraId="18935888" w14:textId="77777777" w:rsidR="008F6337" w:rsidRPr="005152F2" w:rsidRDefault="008F6337" w:rsidP="003856C9"/>
        </w:tc>
      </w:tr>
    </w:tbl>
    <w:p w14:paraId="1CC73546" w14:textId="77777777"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32131" w14:textId="77777777" w:rsidR="00AD53B0" w:rsidRDefault="00AD53B0" w:rsidP="003856C9">
      <w:pPr>
        <w:spacing w:after="0" w:line="240" w:lineRule="auto"/>
      </w:pPr>
      <w:r>
        <w:separator/>
      </w:r>
    </w:p>
  </w:endnote>
  <w:endnote w:type="continuationSeparator" w:id="0">
    <w:p w14:paraId="729FBEFF" w14:textId="77777777" w:rsidR="00AD53B0" w:rsidRDefault="00AD53B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5DE6A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1AAF28F" wp14:editId="36282A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AA96080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1BnfBkAAGe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1FDC3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1DED31E5" wp14:editId="2F9FD4A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209ECD7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92ADA" w14:textId="77777777" w:rsidR="00AD53B0" w:rsidRDefault="00AD53B0" w:rsidP="003856C9">
      <w:pPr>
        <w:spacing w:after="0" w:line="240" w:lineRule="auto"/>
      </w:pPr>
      <w:r>
        <w:separator/>
      </w:r>
    </w:p>
  </w:footnote>
  <w:footnote w:type="continuationSeparator" w:id="0">
    <w:p w14:paraId="1C58667B" w14:textId="77777777" w:rsidR="00AD53B0" w:rsidRDefault="00AD53B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62EEC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B5933CF" wp14:editId="08257FF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4C57C28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F565E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E026FF4" wp14:editId="7E8DB88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202A424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B0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B3A95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D53B0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0F6C3"/>
  <w15:chartTrackingRefBased/>
  <w15:docId w15:val="{A2300BFE-9961-A24D-A5CD-76E61390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ithvikbansal/Library/Containers/com.microsoft.Word/Data/Library/Application%20Support/Microsoft/Office/16.0/DTS/en-AE%7bFC514719-2FD4-794E-9CC5-D7B3D6803EE9%7d/%7b27601E61-261E-FD41-832C-32186BE3D7CB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B7B00AA645A34989D1C3562A192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9E22E-520F-EE4C-860A-9B07F68521B9}"/>
      </w:docPartPr>
      <w:docPartBody>
        <w:p w:rsidR="00000000" w:rsidRDefault="00F97CF8">
          <w:pPr>
            <w:pStyle w:val="40B7B00AA645A34989D1C3562A192659"/>
          </w:pPr>
          <w:r w:rsidRPr="005152F2">
            <w:t>Your Name</w:t>
          </w:r>
        </w:p>
      </w:docPartBody>
    </w:docPart>
    <w:docPart>
      <w:docPartPr>
        <w:name w:val="FFD0F9ABDAC1C444BE99F442DAF83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DA940-0156-FA45-9C99-85BC79B8B29F}"/>
      </w:docPartPr>
      <w:docPartBody>
        <w:p w:rsidR="00000000" w:rsidRDefault="00F97CF8">
          <w:pPr>
            <w:pStyle w:val="FFD0F9ABDAC1C444BE99F442DAF83DED"/>
          </w:pPr>
          <w:r>
            <w:t>Skills</w:t>
          </w:r>
        </w:p>
      </w:docPartBody>
    </w:docPart>
    <w:docPart>
      <w:docPartPr>
        <w:name w:val="B283B93923D1B14988D85FCD22970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E76C2-9F0D-794A-A2BF-10A07D25300A}"/>
      </w:docPartPr>
      <w:docPartBody>
        <w:p w:rsidR="00000000" w:rsidRDefault="00F97CF8">
          <w:pPr>
            <w:pStyle w:val="B283B93923D1B14988D85FCD2297075A"/>
          </w:pPr>
          <w:r w:rsidRPr="005152F2">
            <w:t>Experience</w:t>
          </w:r>
        </w:p>
      </w:docPartBody>
    </w:docPart>
    <w:docPart>
      <w:docPartPr>
        <w:name w:val="A88839245F2CEE4AA5FE8DCE307F3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CC7BB-487D-E342-939B-60F8B3BE14EF}"/>
      </w:docPartPr>
      <w:docPartBody>
        <w:p w:rsidR="00000000" w:rsidRDefault="00F97CF8">
          <w:pPr>
            <w:pStyle w:val="A88839245F2CEE4AA5FE8DCE307F38A6"/>
          </w:pPr>
          <w:r w:rsidRPr="005152F2">
            <w:t>Education</w:t>
          </w:r>
        </w:p>
      </w:docPartBody>
    </w:docPart>
    <w:docPart>
      <w:docPartPr>
        <w:name w:val="706E571753272640AA1554CEF871B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88978-074B-A141-97E6-2586C4944D4D}"/>
      </w:docPartPr>
      <w:docPartBody>
        <w:p w:rsidR="00000000" w:rsidRDefault="00F97CF8">
          <w:pPr>
            <w:pStyle w:val="706E571753272640AA1554CEF871BAFC"/>
          </w:pPr>
          <w:r w:rsidRPr="005152F2">
            <w:t>School</w:t>
          </w:r>
        </w:p>
      </w:docPartBody>
    </w:docPart>
    <w:docPart>
      <w:docPartPr>
        <w:name w:val="D44EE60260473044B9D871277350D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BAB93-F073-8742-80F3-1AA3173F2530}"/>
      </w:docPartPr>
      <w:docPartBody>
        <w:p w:rsidR="00000000" w:rsidRDefault="00F97CF8">
          <w:pPr>
            <w:pStyle w:val="D44EE60260473044B9D871277350D7F1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7B00AA645A34989D1C3562A192659">
    <w:name w:val="40B7B00AA645A34989D1C3562A192659"/>
  </w:style>
  <w:style w:type="paragraph" w:customStyle="1" w:styleId="1C7888F4DB7497439AB049767C985DA7">
    <w:name w:val="1C7888F4DB7497439AB049767C985DA7"/>
  </w:style>
  <w:style w:type="paragraph" w:customStyle="1" w:styleId="9D1CF11F32610C4B93AFBDF8FA3FF681">
    <w:name w:val="9D1CF11F32610C4B93AFBDF8FA3FF681"/>
  </w:style>
  <w:style w:type="paragraph" w:customStyle="1" w:styleId="1BEECA3B3CFBBA4E9E7F6F0A1FA55C5D">
    <w:name w:val="1BEECA3B3CFBBA4E9E7F6F0A1FA55C5D"/>
  </w:style>
  <w:style w:type="paragraph" w:customStyle="1" w:styleId="5710C7BB3635134BB4898697FE601106">
    <w:name w:val="5710C7BB3635134BB4898697FE601106"/>
  </w:style>
  <w:style w:type="paragraph" w:customStyle="1" w:styleId="BEDA604D2A3A2E42AF84E30A4C84D640">
    <w:name w:val="BEDA604D2A3A2E42AF84E30A4C84D640"/>
  </w:style>
  <w:style w:type="paragraph" w:customStyle="1" w:styleId="6B426D0A5F177C4493EAC98696BBD5E1">
    <w:name w:val="6B426D0A5F177C4493EAC98696BBD5E1"/>
  </w:style>
  <w:style w:type="paragraph" w:customStyle="1" w:styleId="FFD0F9ABDAC1C444BE99F442DAF83DED">
    <w:name w:val="FFD0F9ABDAC1C444BE99F442DAF83DED"/>
  </w:style>
  <w:style w:type="paragraph" w:customStyle="1" w:styleId="4F1325E5652E8D4F9406C9C4857CC8B6">
    <w:name w:val="4F1325E5652E8D4F9406C9C4857CC8B6"/>
  </w:style>
  <w:style w:type="paragraph" w:customStyle="1" w:styleId="B283B93923D1B14988D85FCD2297075A">
    <w:name w:val="B283B93923D1B14988D85FCD2297075A"/>
  </w:style>
  <w:style w:type="paragraph" w:customStyle="1" w:styleId="47F2E53E0D7D5542B55F93CC42BC4CA6">
    <w:name w:val="47F2E53E0D7D5542B55F93CC42BC4CA6"/>
  </w:style>
  <w:style w:type="paragraph" w:customStyle="1" w:styleId="9A0C20E605EA014C87A496C75F8F77C1">
    <w:name w:val="9A0C20E605EA014C87A496C75F8F77C1"/>
  </w:style>
  <w:style w:type="paragraph" w:customStyle="1" w:styleId="2D0E95129472A840B3E3B209421F8D06">
    <w:name w:val="2D0E95129472A840B3E3B209421F8D06"/>
  </w:style>
  <w:style w:type="paragraph" w:customStyle="1" w:styleId="F147D66E828ED44D8543D03D2DD05A8E">
    <w:name w:val="F147D66E828ED44D8543D03D2DD05A8E"/>
  </w:style>
  <w:style w:type="paragraph" w:customStyle="1" w:styleId="8F9D5D6453D646479C851A4BCB58E59D">
    <w:name w:val="8F9D5D6453D646479C851A4BCB58E59D"/>
  </w:style>
  <w:style w:type="paragraph" w:customStyle="1" w:styleId="9AAA51615CF1844FA1E0BDF84C99E612">
    <w:name w:val="9AAA51615CF1844FA1E0BDF84C99E612"/>
  </w:style>
  <w:style w:type="paragraph" w:customStyle="1" w:styleId="A88839245F2CEE4AA5FE8DCE307F38A6">
    <w:name w:val="A88839245F2CEE4AA5FE8DCE307F38A6"/>
  </w:style>
  <w:style w:type="paragraph" w:customStyle="1" w:styleId="897CDCF1601C98479E741EA1C6D72076">
    <w:name w:val="897CDCF1601C98479E741EA1C6D72076"/>
  </w:style>
  <w:style w:type="paragraph" w:customStyle="1" w:styleId="706E571753272640AA1554CEF871BAFC">
    <w:name w:val="706E571753272640AA1554CEF871BAFC"/>
  </w:style>
  <w:style w:type="paragraph" w:customStyle="1" w:styleId="A436C5B9CAAA0F4C987F84BFDE405BB8">
    <w:name w:val="A436C5B9CAAA0F4C987F84BFDE405BB8"/>
  </w:style>
  <w:style w:type="paragraph" w:customStyle="1" w:styleId="D44EE60260473044B9D871277350D7F1">
    <w:name w:val="D44EE60260473044B9D871277350D7F1"/>
  </w:style>
  <w:style w:type="paragraph" w:customStyle="1" w:styleId="AE2871A6272ED9449E07D11275268E11">
    <w:name w:val="AE2871A6272ED9449E07D11275268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Bansal</dc:creator>
  <cp:keywords/>
  <dc:description/>
  <cp:lastModifiedBy>Bansal, Rithvik</cp:lastModifiedBy>
  <cp:revision>2</cp:revision>
  <dcterms:created xsi:type="dcterms:W3CDTF">2023-10-02T03:14:00Z</dcterms:created>
  <dcterms:modified xsi:type="dcterms:W3CDTF">2023-10-02T03:14:00Z</dcterms:modified>
</cp:coreProperties>
</file>